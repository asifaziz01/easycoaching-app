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F86AF" w14:textId="77777777" w:rsidR="001B1749" w:rsidRDefault="00DF1F57">
      <w:pPr>
        <w:pStyle w:val="Heading1"/>
      </w:pPr>
      <w:r>
        <w:t>Test Notes</w:t>
      </w:r>
    </w:p>
    <w:sdt>
      <w:sdtPr>
        <w:id w:val="-1461253836"/>
        <w:placeholder>
          <w:docPart w:val="0FDDD28203E17B4899919D0C4B66E842"/>
        </w:placeholder>
        <w:temporary/>
        <w:showingPlcHdr/>
        <w15:appearance w15:val="hidden"/>
      </w:sdtPr>
      <w:sdtEndPr/>
      <w:sdtContent>
        <w:p w14:paraId="16EED45F" w14:textId="77777777" w:rsidR="001B1749" w:rsidRDefault="00FC5999">
          <w:pPr>
            <w:pStyle w:val="ListBullet"/>
          </w:pPr>
          <w:r>
            <w:t>To take notes, just tap here and start typing.</w:t>
          </w:r>
        </w:p>
        <w:p w14:paraId="63561075" w14:textId="77777777" w:rsidR="001B1749" w:rsidRDefault="00FC5999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14:paraId="77C2516F" w14:textId="77777777" w:rsidR="001B1749" w:rsidRDefault="00FC5999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1B1749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8A0F7" w14:textId="77777777" w:rsidR="00DF1F57" w:rsidRDefault="00DF1F57">
      <w:r>
        <w:separator/>
      </w:r>
    </w:p>
    <w:p w14:paraId="64641FF6" w14:textId="77777777" w:rsidR="00DF1F57" w:rsidRDefault="00DF1F57"/>
  </w:endnote>
  <w:endnote w:type="continuationSeparator" w:id="0">
    <w:p w14:paraId="3CBF0A10" w14:textId="77777777" w:rsidR="00DF1F57" w:rsidRDefault="00DF1F57">
      <w:r>
        <w:continuationSeparator/>
      </w:r>
    </w:p>
    <w:p w14:paraId="07F1E075" w14:textId="77777777" w:rsidR="00DF1F57" w:rsidRDefault="00DF1F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965BE" w14:textId="77777777" w:rsidR="001B1749" w:rsidRDefault="00FC59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6B4AB" w14:textId="77777777" w:rsidR="00DF1F57" w:rsidRDefault="00DF1F57">
      <w:r>
        <w:separator/>
      </w:r>
    </w:p>
    <w:p w14:paraId="5B8DDB69" w14:textId="77777777" w:rsidR="00DF1F57" w:rsidRDefault="00DF1F57"/>
  </w:footnote>
  <w:footnote w:type="continuationSeparator" w:id="0">
    <w:p w14:paraId="384660BE" w14:textId="77777777" w:rsidR="00DF1F57" w:rsidRDefault="00DF1F57">
      <w:r>
        <w:continuationSeparator/>
      </w:r>
    </w:p>
    <w:p w14:paraId="7EFA1A95" w14:textId="77777777" w:rsidR="00DF1F57" w:rsidRDefault="00DF1F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attachedTemplate r:id="rId1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57"/>
    <w:rsid w:val="001B1749"/>
    <w:rsid w:val="00D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0BF16"/>
  <w15:chartTrackingRefBased/>
  <w15:docId w15:val="{037756FA-E9C2-3D4B-98A8-B0C1F2F4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go.microsoft.com/fwlink/?LinkID=52389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21E659D-ED0F-E343-9018-8AB6FEF31CD0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D28203E17B4899919D0C4B66E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126A-5512-CC4A-A30E-D9AD119C998A}"/>
      </w:docPartPr>
      <w:docPartBody>
        <w:p w:rsidR="009D650A" w:rsidRDefault="00000000">
          <w:pPr>
            <w:pStyle w:val="ListBullet"/>
          </w:pPr>
          <w:r>
            <w:t>To take notes, just tap here and start typing.</w:t>
          </w:r>
        </w:p>
        <w:p w:rsidR="00000000" w:rsidRDefault="00000000">
          <w:pPr>
            <w:pStyle w:val="0FDDD28203E17B4899919D0C4B66E842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F75C4B7D79C40AB6C31AFB45AAE48">
    <w:name w:val="B04F75C4B7D79C40AB6C31AFB45AAE4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0FDDD28203E17B4899919D0C4B66E842">
    <w:name w:val="0FDDD28203E17B4899919D0C4B66E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{C21E659D-ED0F-E343-9018-8AB6FEF31CD0}tf50002051.dotx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Sharma</dc:creator>
  <cp:keywords/>
  <dc:description/>
  <cp:lastModifiedBy>Ritu Sharma</cp:lastModifiedBy>
  <cp:revision>2</cp:revision>
  <dcterms:created xsi:type="dcterms:W3CDTF">2020-05-27T05:13:00Z</dcterms:created>
  <dcterms:modified xsi:type="dcterms:W3CDTF">2020-05-27T05:13:00Z</dcterms:modified>
</cp:coreProperties>
</file>